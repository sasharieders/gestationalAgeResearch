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937E9" w14:textId="32F8FFA0" w:rsidR="00823D5A" w:rsidRPr="009B2DF9" w:rsidRDefault="002623EF">
      <w:pPr>
        <w:rPr>
          <w:rFonts w:ascii="Times New Roman" w:hAnsi="Times New Roman" w:cs="Times New Roman"/>
        </w:rPr>
      </w:pPr>
      <w:hyperlink r:id="rId4" w:history="1">
        <w:r w:rsidRPr="009B2DF9">
          <w:rPr>
            <w:rStyle w:val="Hyperlink"/>
            <w:rFonts w:ascii="Times New Roman" w:hAnsi="Times New Roman" w:cs="Times New Roman"/>
          </w:rPr>
          <w:t>https://databrowser.researchallofus.org/</w:t>
        </w:r>
      </w:hyperlink>
    </w:p>
    <w:p w14:paraId="2696BEDA" w14:textId="77777777" w:rsidR="002623EF" w:rsidRPr="009B2DF9" w:rsidRDefault="002623EF" w:rsidP="004059FD">
      <w:pPr>
        <w:jc w:val="center"/>
        <w:rPr>
          <w:rFonts w:ascii="Times New Roman" w:hAnsi="Times New Roman" w:cs="Times New Roman"/>
        </w:rPr>
      </w:pPr>
    </w:p>
    <w:p w14:paraId="6E1AE64F" w14:textId="48261453" w:rsidR="00C1374B" w:rsidRPr="009B2DF9" w:rsidRDefault="00C1374B" w:rsidP="004059FD">
      <w:pPr>
        <w:jc w:val="center"/>
        <w:rPr>
          <w:rFonts w:ascii="Times New Roman" w:hAnsi="Times New Roman" w:cs="Times New Roman"/>
        </w:rPr>
      </w:pPr>
      <w:r w:rsidRPr="009B2DF9">
        <w:rPr>
          <w:rFonts w:ascii="Times New Roman" w:hAnsi="Times New Roman" w:cs="Times New Roman"/>
        </w:rPr>
        <w:t>Table representing age of gestation at birth codes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4"/>
        <w:gridCol w:w="3006"/>
      </w:tblGrid>
      <w:tr w:rsidR="00C1374B" w:rsidRPr="009B2DF9" w14:paraId="77EC3FF1" w14:textId="77777777" w:rsidTr="009B2DF9">
        <w:trPr>
          <w:jc w:val="center"/>
        </w:trPr>
        <w:tc>
          <w:tcPr>
            <w:tcW w:w="3004" w:type="dxa"/>
          </w:tcPr>
          <w:p w14:paraId="7E8E9993" w14:textId="4F00B477" w:rsidR="00C1374B" w:rsidRPr="009B2DF9" w:rsidRDefault="00C1374B" w:rsidP="004059FD">
            <w:pPr>
              <w:jc w:val="center"/>
              <w:rPr>
                <w:rFonts w:ascii="Times New Roman" w:hAnsi="Times New Roman" w:cs="Times New Roman"/>
              </w:rPr>
            </w:pPr>
            <w:r w:rsidRPr="009B2DF9">
              <w:rPr>
                <w:rFonts w:ascii="Times New Roman" w:hAnsi="Times New Roman" w:cs="Times New Roman"/>
              </w:rPr>
              <w:t>ID Type</w:t>
            </w:r>
          </w:p>
        </w:tc>
        <w:tc>
          <w:tcPr>
            <w:tcW w:w="3006" w:type="dxa"/>
          </w:tcPr>
          <w:p w14:paraId="3FA6AA9E" w14:textId="456B3CB9" w:rsidR="00C1374B" w:rsidRPr="009B2DF9" w:rsidRDefault="00C1374B" w:rsidP="004059FD">
            <w:pPr>
              <w:jc w:val="center"/>
              <w:rPr>
                <w:rFonts w:ascii="Times New Roman" w:hAnsi="Times New Roman" w:cs="Times New Roman"/>
              </w:rPr>
            </w:pPr>
            <w:r w:rsidRPr="009B2DF9">
              <w:rPr>
                <w:rFonts w:ascii="Times New Roman" w:hAnsi="Times New Roman" w:cs="Times New Roman"/>
              </w:rPr>
              <w:t>ID Number</w:t>
            </w:r>
          </w:p>
        </w:tc>
      </w:tr>
      <w:tr w:rsidR="00C1374B" w:rsidRPr="009B2DF9" w14:paraId="3E782686" w14:textId="77777777" w:rsidTr="009B2DF9">
        <w:trPr>
          <w:jc w:val="center"/>
        </w:trPr>
        <w:tc>
          <w:tcPr>
            <w:tcW w:w="3004" w:type="dxa"/>
          </w:tcPr>
          <w:p w14:paraId="5BD3CC7A" w14:textId="4DF8084E" w:rsidR="00C1374B" w:rsidRPr="009B2DF9" w:rsidRDefault="00C1374B" w:rsidP="004059FD">
            <w:pPr>
              <w:jc w:val="center"/>
              <w:rPr>
                <w:rFonts w:ascii="Times New Roman" w:hAnsi="Times New Roman" w:cs="Times New Roman"/>
              </w:rPr>
            </w:pPr>
            <w:r w:rsidRPr="009B2DF9">
              <w:rPr>
                <w:rFonts w:ascii="Times New Roman" w:hAnsi="Times New Roman" w:cs="Times New Roman"/>
              </w:rPr>
              <w:t>OMOP</w:t>
            </w:r>
          </w:p>
        </w:tc>
        <w:tc>
          <w:tcPr>
            <w:tcW w:w="3006" w:type="dxa"/>
          </w:tcPr>
          <w:p w14:paraId="67583863" w14:textId="30836C0D" w:rsidR="00C1374B" w:rsidRPr="009B2DF9" w:rsidRDefault="00C1374B" w:rsidP="004059FD">
            <w:pPr>
              <w:jc w:val="center"/>
              <w:rPr>
                <w:rFonts w:ascii="Times New Roman" w:hAnsi="Times New Roman" w:cs="Times New Roman"/>
              </w:rPr>
            </w:pPr>
            <w:r w:rsidRPr="009B2DF9">
              <w:rPr>
                <w:rFonts w:ascii="Times New Roman" w:hAnsi="Times New Roman" w:cs="Times New Roman"/>
                <w:color w:val="464646"/>
                <w:sz w:val="21"/>
                <w:szCs w:val="21"/>
                <w:shd w:val="clear" w:color="auto" w:fill="FFFFFF"/>
              </w:rPr>
              <w:t>3958785</w:t>
            </w:r>
          </w:p>
        </w:tc>
      </w:tr>
      <w:tr w:rsidR="00C1374B" w:rsidRPr="009B2DF9" w14:paraId="39CF7D51" w14:textId="77777777" w:rsidTr="009B2DF9">
        <w:trPr>
          <w:jc w:val="center"/>
        </w:trPr>
        <w:tc>
          <w:tcPr>
            <w:tcW w:w="3004" w:type="dxa"/>
          </w:tcPr>
          <w:p w14:paraId="226AC67C" w14:textId="205D8A60" w:rsidR="00C1374B" w:rsidRPr="009B2DF9" w:rsidRDefault="00C1374B" w:rsidP="004059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754D5AC9" w14:textId="77777777" w:rsidR="00C1374B" w:rsidRPr="009B2DF9" w:rsidRDefault="00C1374B" w:rsidP="004059F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97B544E" w14:textId="77777777" w:rsidR="001C3B89" w:rsidRPr="009B2DF9" w:rsidRDefault="001C3B89" w:rsidP="004059FD">
      <w:pPr>
        <w:jc w:val="center"/>
        <w:rPr>
          <w:rFonts w:ascii="Times New Roman" w:hAnsi="Times New Roman" w:cs="Times New Roman"/>
        </w:rPr>
      </w:pPr>
    </w:p>
    <w:p w14:paraId="6469095B" w14:textId="7D65E37E" w:rsidR="00C1374B" w:rsidRPr="009B2DF9" w:rsidRDefault="00C1374B" w:rsidP="004059FD">
      <w:pPr>
        <w:jc w:val="center"/>
        <w:rPr>
          <w:rFonts w:ascii="Times New Roman" w:hAnsi="Times New Roman" w:cs="Times New Roman"/>
        </w:rPr>
      </w:pPr>
      <w:r w:rsidRPr="009B2DF9">
        <w:rPr>
          <w:rFonts w:ascii="Times New Roman" w:hAnsi="Times New Roman" w:cs="Times New Roman"/>
        </w:rPr>
        <w:t>Table representing codes that could be misinterpreted as gestation age at birth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6"/>
      </w:tblGrid>
      <w:tr w:rsidR="00C1374B" w:rsidRPr="009B2DF9" w14:paraId="3DC0E2CA" w14:textId="77777777" w:rsidTr="009B2DF9">
        <w:trPr>
          <w:jc w:val="center"/>
        </w:trPr>
        <w:tc>
          <w:tcPr>
            <w:tcW w:w="3005" w:type="dxa"/>
          </w:tcPr>
          <w:p w14:paraId="10903A07" w14:textId="2CB74212" w:rsidR="00C1374B" w:rsidRPr="009B2DF9" w:rsidRDefault="00C1374B" w:rsidP="004059FD">
            <w:pPr>
              <w:jc w:val="center"/>
              <w:rPr>
                <w:rFonts w:ascii="Times New Roman" w:hAnsi="Times New Roman" w:cs="Times New Roman"/>
              </w:rPr>
            </w:pPr>
            <w:r w:rsidRPr="009B2DF9">
              <w:rPr>
                <w:rFonts w:ascii="Times New Roman" w:hAnsi="Times New Roman" w:cs="Times New Roman"/>
              </w:rPr>
              <w:t>ID Type</w:t>
            </w:r>
          </w:p>
        </w:tc>
        <w:tc>
          <w:tcPr>
            <w:tcW w:w="3006" w:type="dxa"/>
          </w:tcPr>
          <w:p w14:paraId="080EE055" w14:textId="6751993F" w:rsidR="00C1374B" w:rsidRPr="009B2DF9" w:rsidRDefault="00C1374B" w:rsidP="004059FD">
            <w:pPr>
              <w:jc w:val="center"/>
              <w:rPr>
                <w:rFonts w:ascii="Times New Roman" w:hAnsi="Times New Roman" w:cs="Times New Roman"/>
              </w:rPr>
            </w:pPr>
            <w:r w:rsidRPr="009B2DF9">
              <w:rPr>
                <w:rFonts w:ascii="Times New Roman" w:hAnsi="Times New Roman" w:cs="Times New Roman"/>
              </w:rPr>
              <w:t>ID Number</w:t>
            </w:r>
          </w:p>
        </w:tc>
      </w:tr>
      <w:tr w:rsidR="00C1374B" w:rsidRPr="009B2DF9" w14:paraId="3E01FAC4" w14:textId="77777777" w:rsidTr="009B2DF9">
        <w:trPr>
          <w:jc w:val="center"/>
        </w:trPr>
        <w:tc>
          <w:tcPr>
            <w:tcW w:w="3005" w:type="dxa"/>
          </w:tcPr>
          <w:p w14:paraId="5E9A146D" w14:textId="2412A139" w:rsidR="00C1374B" w:rsidRPr="009B2DF9" w:rsidRDefault="00C1374B" w:rsidP="004059FD">
            <w:pPr>
              <w:jc w:val="center"/>
              <w:rPr>
                <w:rFonts w:ascii="Times New Roman" w:hAnsi="Times New Roman" w:cs="Times New Roman"/>
              </w:rPr>
            </w:pPr>
            <w:r w:rsidRPr="009B2DF9">
              <w:rPr>
                <w:rFonts w:ascii="Times New Roman" w:hAnsi="Times New Roman" w:cs="Times New Roman"/>
              </w:rPr>
              <w:t>OMOP</w:t>
            </w:r>
          </w:p>
        </w:tc>
        <w:tc>
          <w:tcPr>
            <w:tcW w:w="3006" w:type="dxa"/>
          </w:tcPr>
          <w:p w14:paraId="580E7742" w14:textId="16F36F3F" w:rsidR="00C1374B" w:rsidRPr="009B2DF9" w:rsidRDefault="00C1374B" w:rsidP="004059FD">
            <w:pPr>
              <w:jc w:val="center"/>
              <w:rPr>
                <w:rFonts w:ascii="Times New Roman" w:hAnsi="Times New Roman" w:cs="Times New Roman"/>
              </w:rPr>
            </w:pPr>
            <w:r w:rsidRPr="009B2DF9">
              <w:rPr>
                <w:rFonts w:ascii="Times New Roman" w:hAnsi="Times New Roman" w:cs="Times New Roman"/>
              </w:rPr>
              <w:t>3048230</w:t>
            </w:r>
          </w:p>
        </w:tc>
      </w:tr>
    </w:tbl>
    <w:p w14:paraId="68C4D824" w14:textId="77777777" w:rsidR="00C1374B" w:rsidRPr="009B2DF9" w:rsidRDefault="00C1374B" w:rsidP="00170919">
      <w:pPr>
        <w:jc w:val="center"/>
        <w:rPr>
          <w:rFonts w:ascii="Times New Roman" w:hAnsi="Times New Roman" w:cs="Times New Roman"/>
        </w:rPr>
      </w:pPr>
    </w:p>
    <w:sectPr w:rsidR="00C1374B" w:rsidRPr="009B2DF9" w:rsidSect="002623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EF"/>
    <w:rsid w:val="00067505"/>
    <w:rsid w:val="000E4D52"/>
    <w:rsid w:val="000E78A0"/>
    <w:rsid w:val="00134327"/>
    <w:rsid w:val="00170919"/>
    <w:rsid w:val="00180009"/>
    <w:rsid w:val="001C3B89"/>
    <w:rsid w:val="001D5F77"/>
    <w:rsid w:val="001E092E"/>
    <w:rsid w:val="001E5653"/>
    <w:rsid w:val="00230D58"/>
    <w:rsid w:val="002623EF"/>
    <w:rsid w:val="00285D13"/>
    <w:rsid w:val="00291B27"/>
    <w:rsid w:val="002C4235"/>
    <w:rsid w:val="002F1546"/>
    <w:rsid w:val="0035020C"/>
    <w:rsid w:val="003A21D8"/>
    <w:rsid w:val="003C4155"/>
    <w:rsid w:val="004059FD"/>
    <w:rsid w:val="00405C7A"/>
    <w:rsid w:val="0048365F"/>
    <w:rsid w:val="004D6F6B"/>
    <w:rsid w:val="004E5C28"/>
    <w:rsid w:val="005001FF"/>
    <w:rsid w:val="00505EB2"/>
    <w:rsid w:val="005209AC"/>
    <w:rsid w:val="00533B84"/>
    <w:rsid w:val="005446AD"/>
    <w:rsid w:val="00565E06"/>
    <w:rsid w:val="00586A26"/>
    <w:rsid w:val="00625FCC"/>
    <w:rsid w:val="00644B2C"/>
    <w:rsid w:val="0064593F"/>
    <w:rsid w:val="00654AEC"/>
    <w:rsid w:val="0065604F"/>
    <w:rsid w:val="006654CA"/>
    <w:rsid w:val="006D2793"/>
    <w:rsid w:val="007024F0"/>
    <w:rsid w:val="00730E30"/>
    <w:rsid w:val="00753962"/>
    <w:rsid w:val="007734C3"/>
    <w:rsid w:val="00793C62"/>
    <w:rsid w:val="007A0419"/>
    <w:rsid w:val="007A522A"/>
    <w:rsid w:val="00823D5A"/>
    <w:rsid w:val="00864DE7"/>
    <w:rsid w:val="00866D70"/>
    <w:rsid w:val="008D2BA6"/>
    <w:rsid w:val="008D6E2F"/>
    <w:rsid w:val="00900D5D"/>
    <w:rsid w:val="00911DA3"/>
    <w:rsid w:val="00937D01"/>
    <w:rsid w:val="0094402D"/>
    <w:rsid w:val="00971554"/>
    <w:rsid w:val="009717B0"/>
    <w:rsid w:val="00982304"/>
    <w:rsid w:val="009A2F04"/>
    <w:rsid w:val="009B2DF9"/>
    <w:rsid w:val="00A00763"/>
    <w:rsid w:val="00A22B89"/>
    <w:rsid w:val="00A44F54"/>
    <w:rsid w:val="00A94026"/>
    <w:rsid w:val="00AF129E"/>
    <w:rsid w:val="00B75788"/>
    <w:rsid w:val="00B825BA"/>
    <w:rsid w:val="00BA7D1A"/>
    <w:rsid w:val="00C050CC"/>
    <w:rsid w:val="00C1374B"/>
    <w:rsid w:val="00C20E96"/>
    <w:rsid w:val="00C227CF"/>
    <w:rsid w:val="00CB4826"/>
    <w:rsid w:val="00CD691E"/>
    <w:rsid w:val="00D16D55"/>
    <w:rsid w:val="00D45F73"/>
    <w:rsid w:val="00D4600E"/>
    <w:rsid w:val="00D67ABD"/>
    <w:rsid w:val="00D946F1"/>
    <w:rsid w:val="00DA2908"/>
    <w:rsid w:val="00DB584F"/>
    <w:rsid w:val="00DC1A9C"/>
    <w:rsid w:val="00DD4996"/>
    <w:rsid w:val="00E42637"/>
    <w:rsid w:val="00E57E8B"/>
    <w:rsid w:val="00EA188F"/>
    <w:rsid w:val="00EC1DBA"/>
    <w:rsid w:val="00ED7D20"/>
    <w:rsid w:val="00EF277C"/>
    <w:rsid w:val="00EF353D"/>
    <w:rsid w:val="00F206C3"/>
    <w:rsid w:val="00F5279F"/>
    <w:rsid w:val="00F52F2B"/>
    <w:rsid w:val="00F53539"/>
    <w:rsid w:val="00F763AD"/>
    <w:rsid w:val="00F8038A"/>
    <w:rsid w:val="00F839D9"/>
    <w:rsid w:val="00F938F6"/>
    <w:rsid w:val="00F953DE"/>
    <w:rsid w:val="00F9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60644"/>
  <w15:chartTrackingRefBased/>
  <w15:docId w15:val="{DB7672CD-113D-734E-BC3B-D1C46024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3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3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3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3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3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3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3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3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3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3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3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23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3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3B89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C05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browser.researchallofu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Rieders, Alexandra</dc:creator>
  <cp:keywords/>
  <dc:description/>
  <cp:lastModifiedBy>Rieders, Alexandra</cp:lastModifiedBy>
  <cp:revision>8</cp:revision>
  <dcterms:created xsi:type="dcterms:W3CDTF">2024-08-27T11:02:00Z</dcterms:created>
  <dcterms:modified xsi:type="dcterms:W3CDTF">2024-08-27T14:21:00Z</dcterms:modified>
</cp:coreProperties>
</file>